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54DF1" w14:textId="77777777" w:rsidR="008B33F8" w:rsidRPr="00D23A8A" w:rsidRDefault="00D23A8A" w:rsidP="00D23A8A">
      <w:pPr>
        <w:jc w:val="center"/>
        <w:rPr>
          <w:b/>
        </w:rPr>
      </w:pPr>
      <w:proofErr w:type="spellStart"/>
      <w:r w:rsidRPr="00D23A8A">
        <w:rPr>
          <w:b/>
        </w:rPr>
        <w:t>Example</w:t>
      </w:r>
      <w:proofErr w:type="spellEnd"/>
      <w:r w:rsidRPr="00D23A8A">
        <w:rPr>
          <w:b/>
        </w:rPr>
        <w:t xml:space="preserve"> </w:t>
      </w:r>
      <w:proofErr w:type="spellStart"/>
      <w:r w:rsidRPr="00D23A8A">
        <w:rPr>
          <w:b/>
        </w:rPr>
        <w:t>Codebook</w:t>
      </w:r>
      <w:proofErr w:type="spellEnd"/>
    </w:p>
    <w:p w14:paraId="506BE0BB" w14:textId="77777777" w:rsidR="00D23A8A" w:rsidRPr="00D23A8A" w:rsidRDefault="00D23A8A">
      <w:pPr>
        <w:rPr>
          <w:lang w:val="en-US"/>
        </w:rPr>
      </w:pPr>
      <w:r w:rsidRPr="00D23A8A">
        <w:rPr>
          <w:lang w:val="en-US"/>
        </w:rPr>
        <w:t>Thi</w:t>
      </w:r>
      <w:r>
        <w:rPr>
          <w:lang w:val="en-US"/>
        </w:rPr>
        <w:t>s is a study conducted on Var1</w:t>
      </w:r>
    </w:p>
    <w:p w14:paraId="55993907" w14:textId="77777777" w:rsidR="00D23A8A" w:rsidRPr="00D23A8A" w:rsidRDefault="00D23A8A">
      <w:pPr>
        <w:rPr>
          <w:lang w:val="en-US"/>
        </w:rPr>
      </w:pPr>
    </w:p>
    <w:p w14:paraId="722DAC3D" w14:textId="77777777" w:rsidR="00D23A8A" w:rsidRPr="00D23A8A" w:rsidRDefault="00D23A8A">
      <w:pPr>
        <w:rPr>
          <w:lang w:val="en-US"/>
        </w:rPr>
      </w:pPr>
      <w:r w:rsidRPr="00D23A8A">
        <w:rPr>
          <w:lang w:val="en-US"/>
        </w:rPr>
        <w:t xml:space="preserve">ID </w:t>
      </w:r>
      <w:r w:rsidRPr="00D23A8A">
        <w:rPr>
          <w:lang w:val="en-US"/>
        </w:rPr>
        <w:tab/>
        <w:t>ID-Variable</w:t>
      </w:r>
    </w:p>
    <w:p w14:paraId="5D35932C" w14:textId="77777777" w:rsidR="00D23A8A" w:rsidRDefault="00D23A8A">
      <w:pPr>
        <w:rPr>
          <w:lang w:val="en-US"/>
        </w:rPr>
      </w:pPr>
      <w:r w:rsidRPr="00D23A8A">
        <w:rPr>
          <w:lang w:val="en-US"/>
        </w:rPr>
        <w:t xml:space="preserve">Var1 </w:t>
      </w:r>
      <w:r w:rsidRPr="00D23A8A">
        <w:rPr>
          <w:lang w:val="en-US"/>
        </w:rPr>
        <w:tab/>
        <w:t>Variable 1, some information</w:t>
      </w:r>
    </w:p>
    <w:p w14:paraId="6B5BF84A" w14:textId="75670974" w:rsidR="00D23A8A" w:rsidRDefault="00D23A8A">
      <w:pPr>
        <w:rPr>
          <w:lang w:val="en-US"/>
        </w:rPr>
      </w:pPr>
      <w:r>
        <w:rPr>
          <w:lang w:val="en-US"/>
        </w:rPr>
        <w:t xml:space="preserve">Var2 </w:t>
      </w:r>
      <w:r>
        <w:rPr>
          <w:lang w:val="en-US"/>
        </w:rPr>
        <w:tab/>
        <w:t>Variable 2, some more information</w:t>
      </w:r>
    </w:p>
    <w:p w14:paraId="0CE29477" w14:textId="738AEE66" w:rsidR="00206558" w:rsidRPr="00D23A8A" w:rsidRDefault="00206558">
      <w:pPr>
        <w:rPr>
          <w:lang w:val="en-US"/>
        </w:rPr>
      </w:pPr>
      <w:r>
        <w:rPr>
          <w:lang w:val="en-US"/>
        </w:rPr>
        <w:t xml:space="preserve">Var4 </w:t>
      </w:r>
      <w:r>
        <w:rPr>
          <w:lang w:val="en-US"/>
        </w:rPr>
        <w:tab/>
        <w:t>Variable, no information</w:t>
      </w:r>
      <w:bookmarkStart w:id="0" w:name="_GoBack"/>
      <w:bookmarkEnd w:id="0"/>
    </w:p>
    <w:p w14:paraId="42513202" w14:textId="77777777" w:rsidR="00D23A8A" w:rsidRPr="00D23A8A" w:rsidRDefault="00D23A8A">
      <w:pPr>
        <w:rPr>
          <w:lang w:val="en-US"/>
        </w:rPr>
      </w:pPr>
    </w:p>
    <w:sectPr w:rsidR="00D23A8A" w:rsidRPr="00D23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8A"/>
    <w:rsid w:val="001C1C38"/>
    <w:rsid w:val="00206558"/>
    <w:rsid w:val="004A1299"/>
    <w:rsid w:val="00617F21"/>
    <w:rsid w:val="006B657F"/>
    <w:rsid w:val="009D7350"/>
    <w:rsid w:val="00A920A0"/>
    <w:rsid w:val="00B05CDF"/>
    <w:rsid w:val="00BA25FD"/>
    <w:rsid w:val="00D23A8A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B62B8"/>
  <w15:chartTrackingRefBased/>
  <w15:docId w15:val="{ECDDFEEB-BDE9-45CF-B3A2-CBBC1F9D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68799BA4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Benjamin Becker</cp:lastModifiedBy>
  <cp:revision>2</cp:revision>
  <cp:lastPrinted>2020-05-15T18:22:00Z</cp:lastPrinted>
  <dcterms:created xsi:type="dcterms:W3CDTF">2020-05-15T18:20:00Z</dcterms:created>
  <dcterms:modified xsi:type="dcterms:W3CDTF">2020-05-15T18:23:00Z</dcterms:modified>
</cp:coreProperties>
</file>